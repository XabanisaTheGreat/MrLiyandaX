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14:paraId="594243E0" w14:textId="77777777" w:rsidTr="006C6C1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3D1F067" w14:textId="372D3FC4" w:rsidR="00692703" w:rsidRPr="00CF1A49" w:rsidRDefault="00494AAE" w:rsidP="00913946">
            <w:pPr>
              <w:pStyle w:val="Title"/>
            </w:pPr>
            <w:r>
              <w:t>Liyanda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xabanisa</w:t>
            </w:r>
          </w:p>
          <w:p w14:paraId="68006E2A" w14:textId="70C0554E" w:rsidR="00692703" w:rsidRPr="00CF1A49" w:rsidRDefault="00494AAE" w:rsidP="00913946">
            <w:pPr>
              <w:pStyle w:val="ContactInfo"/>
              <w:contextualSpacing w:val="0"/>
            </w:pPr>
            <w:r>
              <w:t xml:space="preserve">670 Florana, PTA </w:t>
            </w:r>
            <w:proofErr w:type="gramStart"/>
            <w:r>
              <w:t>north(</w:t>
            </w:r>
            <w:proofErr w:type="gramEnd"/>
            <w:r>
              <w:t>SA)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AE3314563E84B71838F065F5302AF2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0812419125</w:t>
            </w:r>
          </w:p>
          <w:p w14:paraId="3D0BEC9A" w14:textId="786ED264" w:rsidR="00692703" w:rsidRPr="001B137E" w:rsidRDefault="00494AAE" w:rsidP="007D5E05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left"/>
              <w:rPr>
                <w:color w:val="000000" w:themeColor="text1"/>
              </w:rPr>
            </w:pPr>
            <w:r w:rsidRPr="001B137E">
              <w:rPr>
                <w:color w:val="000000" w:themeColor="text1"/>
              </w:rPr>
              <w:t>Xabanisaliyanda@gmail.com</w:t>
            </w:r>
            <w:r w:rsidR="00692703" w:rsidRPr="001B137E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2000459528"/>
                <w:placeholder>
                  <w:docPart w:val="ED445F7DEC414F0FBB4319805ACF63A8"/>
                </w:placeholder>
                <w:temporary/>
                <w:showingPlcHdr/>
                <w15:appearance w15:val="hidden"/>
              </w:sdtPr>
              <w:sdtContent>
                <w:r w:rsidR="00692703" w:rsidRPr="001B137E">
                  <w:rPr>
                    <w:color w:val="000000" w:themeColor="text1"/>
                  </w:rPr>
                  <w:t>·</w:t>
                </w:r>
              </w:sdtContent>
            </w:sdt>
            <w:r w:rsidR="00692703" w:rsidRPr="001B137E">
              <w:rPr>
                <w:color w:val="000000" w:themeColor="text1"/>
              </w:rPr>
              <w:t xml:space="preserve"> </w:t>
            </w:r>
            <w:hyperlink r:id="rId7" w:history="1">
              <w:r w:rsidRPr="00AB76A4">
                <w:rPr>
                  <w:rStyle w:val="Hyperlink"/>
                </w:rPr>
                <w:t xml:space="preserve">Liyanda </w:t>
              </w:r>
              <w:r w:rsidRPr="00AB76A4">
                <w:rPr>
                  <w:rStyle w:val="Hyperlink"/>
                </w:rPr>
                <w:t>Xabanisa</w:t>
              </w:r>
            </w:hyperlink>
            <w:r w:rsidRPr="001B137E">
              <w:rPr>
                <w:color w:val="000000" w:themeColor="text1"/>
              </w:rPr>
              <w:t xml:space="preserve"> (Linked in)</w:t>
            </w:r>
            <w:r w:rsidR="00692703" w:rsidRPr="001B137E">
              <w:rPr>
                <w:color w:val="000000" w:themeColor="text1"/>
              </w:rPr>
              <w:t xml:space="preserve"> </w:t>
            </w:r>
            <w:r w:rsidR="007D5E05">
              <w:rPr>
                <w:color w:val="000000" w:themeColor="text1"/>
              </w:rPr>
              <w:t xml:space="preserve"> / </w:t>
            </w:r>
            <w:hyperlink r:id="rId8" w:history="1">
              <w:r w:rsidR="007D5E05" w:rsidRPr="007D5E05">
                <w:rPr>
                  <w:rStyle w:val="Hyperlink"/>
                </w:rPr>
                <w:t>liynada.infin</w:t>
              </w:r>
              <w:r w:rsidR="007D5E05" w:rsidRPr="007D5E05">
                <w:rPr>
                  <w:rStyle w:val="Hyperlink"/>
                </w:rPr>
                <w:t>i</w:t>
              </w:r>
              <w:r w:rsidR="007D5E05" w:rsidRPr="007D5E05">
                <w:rPr>
                  <w:rStyle w:val="Hyperlink"/>
                </w:rPr>
                <w:t>t</w:t>
              </w:r>
              <w:r w:rsidR="007D5E05" w:rsidRPr="007D5E05">
                <w:rPr>
                  <w:rStyle w:val="Hyperlink"/>
                </w:rPr>
                <w:t>yfre</w:t>
              </w:r>
              <w:r w:rsidR="007D5E05" w:rsidRPr="007D5E05">
                <w:rPr>
                  <w:rStyle w:val="Hyperlink"/>
                </w:rPr>
                <w:t>e</w:t>
              </w:r>
              <w:r w:rsidR="007D5E05" w:rsidRPr="007D5E05">
                <w:rPr>
                  <w:rStyle w:val="Hyperlink"/>
                </w:rPr>
                <w:t>app.com</w:t>
              </w:r>
            </w:hyperlink>
            <w:r w:rsidR="007D5E05">
              <w:rPr>
                <w:color w:val="000000" w:themeColor="text1"/>
              </w:rPr>
              <w:t xml:space="preserve"> (Portfolio)</w:t>
            </w:r>
            <w:r w:rsidR="00C362A2">
              <w:rPr>
                <w:color w:val="000000" w:themeColor="text1"/>
              </w:rPr>
              <w:tab/>
            </w:r>
          </w:p>
          <w:p w14:paraId="738F3DC9" w14:textId="0DA2E3DA" w:rsidR="00494AAE" w:rsidRPr="00CF1A49" w:rsidRDefault="00494AAE" w:rsidP="00913946">
            <w:pPr>
              <w:pStyle w:val="ContactInfoEmphasis"/>
              <w:contextualSpacing w:val="0"/>
            </w:pPr>
          </w:p>
        </w:tc>
      </w:tr>
      <w:tr w:rsidR="009571D8" w:rsidRPr="00CF1A49" w14:paraId="5DC738D7" w14:textId="77777777" w:rsidTr="006C6C17">
        <w:tc>
          <w:tcPr>
            <w:tcW w:w="9360" w:type="dxa"/>
            <w:tcMar>
              <w:top w:w="432" w:type="dxa"/>
            </w:tcMar>
          </w:tcPr>
          <w:p w14:paraId="0904A466" w14:textId="77777777" w:rsidR="001755A8" w:rsidRDefault="00F77F2C" w:rsidP="007D5E05">
            <w:pPr>
              <w:jc w:val="center"/>
            </w:pPr>
            <w:r>
              <w:t xml:space="preserve">I am a passionate and driven software engineer with a strong background in website creation, software development, and UX design. Currently pursuing a diploma in IT at Belgium Campus </w:t>
            </w:r>
            <w:proofErr w:type="spellStart"/>
            <w:r>
              <w:t>ITvarsity</w:t>
            </w:r>
            <w:proofErr w:type="spellEnd"/>
            <w:r>
              <w:t>, I am eager to leverage my skills and education to contribute to innovative projects and further develop my expertise in the field</w:t>
            </w:r>
            <w:r w:rsidR="006C6C17" w:rsidRPr="006C6C17">
              <w:t>.</w:t>
            </w:r>
          </w:p>
          <w:p w14:paraId="7AB9F413" w14:textId="77777777" w:rsidR="007D5E05" w:rsidRDefault="007D5E05" w:rsidP="006C6C17"/>
          <w:p w14:paraId="5E32CBF4" w14:textId="617ACB45" w:rsidR="007D5E05" w:rsidRPr="006C6C17" w:rsidRDefault="007D5E05" w:rsidP="006C6C17"/>
        </w:tc>
      </w:tr>
    </w:tbl>
    <w:p w14:paraId="13347032" w14:textId="080EB128" w:rsidR="001B137E" w:rsidRDefault="007D5E05" w:rsidP="007D5E05">
      <w:pPr>
        <w:pStyle w:val="Heading1"/>
      </w:pPr>
      <w:r>
        <w:t>Education</w:t>
      </w:r>
      <w:r>
        <w:tab/>
      </w:r>
    </w:p>
    <w:p w14:paraId="5CE34EDA" w14:textId="1A8BD48D" w:rsidR="007D5E05" w:rsidRDefault="007D5E05" w:rsidP="007D5E05">
      <w:pPr>
        <w:pStyle w:val="Heading2"/>
        <w:spacing w:before="240"/>
      </w:pPr>
      <w:r>
        <w:t>Midrand high school</w:t>
      </w:r>
    </w:p>
    <w:p w14:paraId="77D27491" w14:textId="45F0FDAD" w:rsidR="007D5E05" w:rsidRDefault="007D5E05" w:rsidP="007D5E05">
      <w:pPr>
        <w:pStyle w:val="ListBullet"/>
      </w:pPr>
      <w:r>
        <w:t>2015-2019</w:t>
      </w:r>
    </w:p>
    <w:p w14:paraId="196E3FD4" w14:textId="2AF47318" w:rsidR="007D5E05" w:rsidRDefault="007D5E05" w:rsidP="007D5E05">
      <w:pPr>
        <w:pStyle w:val="Heading2"/>
      </w:pPr>
      <w:r>
        <w:t>belgium campus ITVarsity – Diploma in IT</w:t>
      </w:r>
    </w:p>
    <w:p w14:paraId="542A6761" w14:textId="16C09C43" w:rsidR="007D5E05" w:rsidRDefault="007D5E05" w:rsidP="007D5E05">
      <w:pPr>
        <w:pStyle w:val="ListBullet"/>
      </w:pPr>
      <w:r>
        <w:t>2021-2023</w:t>
      </w:r>
    </w:p>
    <w:p w14:paraId="3BECB780" w14:textId="4A017F21" w:rsidR="007D5E05" w:rsidRDefault="007D5E05" w:rsidP="007D5E05">
      <w:pPr>
        <w:pStyle w:val="Heading1"/>
      </w:pPr>
      <w:r>
        <w:t>Projects</w:t>
      </w:r>
    </w:p>
    <w:p w14:paraId="00DB3298" w14:textId="76CBCAB9" w:rsidR="007D5E05" w:rsidRDefault="007D5E05" w:rsidP="007D5E05">
      <w:pPr>
        <w:pStyle w:val="Heading2"/>
      </w:pPr>
      <w:r>
        <w:t>Online Kitchen Website (2019)</w:t>
      </w:r>
    </w:p>
    <w:p w14:paraId="61D63F99" w14:textId="7B3356F2" w:rsidR="007D5E05" w:rsidRDefault="007D5E05" w:rsidP="007D5E05">
      <w:pPr>
        <w:pStyle w:val="ListBullet"/>
      </w:pPr>
      <w:r>
        <w:t xml:space="preserve">Collaborated with a cross-functional team to ensure seamless integration of frontend and backend </w:t>
      </w:r>
      <w:proofErr w:type="gramStart"/>
      <w:r>
        <w:t>components</w:t>
      </w:r>
      <w:proofErr w:type="gramEnd"/>
    </w:p>
    <w:p w14:paraId="63926703" w14:textId="3F339C3C" w:rsidR="007D5E05" w:rsidRDefault="007D5E05" w:rsidP="007D5E05">
      <w:pPr>
        <w:pStyle w:val="Heading2"/>
      </w:pPr>
      <w:r>
        <w:t>Automated Pilot System (2020-2021)</w:t>
      </w:r>
    </w:p>
    <w:p w14:paraId="48D3AD48" w14:textId="66EB1887" w:rsidR="007D5E05" w:rsidRDefault="007D5E05" w:rsidP="007D5E05">
      <w:pPr>
        <w:pStyle w:val="ListBullet"/>
      </w:pPr>
      <w:r>
        <w:t>- Utilized Java for backend development and integrated with external APIs for live data</w:t>
      </w:r>
    </w:p>
    <w:p w14:paraId="1E080EA4" w14:textId="63557852" w:rsidR="007D5E05" w:rsidRDefault="007D5E05" w:rsidP="007D5E05">
      <w:pPr>
        <w:pStyle w:val="Heading2"/>
      </w:pPr>
      <w:r>
        <w:t>24-Hour Convenience Store Delivery App (2022-Present)</w:t>
      </w:r>
    </w:p>
    <w:p w14:paraId="7908CC10" w14:textId="2F9A1842" w:rsidR="007D5E05" w:rsidRPr="007D5E05" w:rsidRDefault="007D5E05" w:rsidP="007D5E05">
      <w:pPr>
        <w:pStyle w:val="ListBullet"/>
      </w:pPr>
      <w:r>
        <w:t xml:space="preserve">Currently spearheading the development of an application focused on streamlining the delivery process for a 24-hour convenience </w:t>
      </w:r>
      <w:proofErr w:type="gramStart"/>
      <w:r>
        <w:t>store</w:t>
      </w:r>
      <w:proofErr w:type="gramEnd"/>
    </w:p>
    <w:p w14:paraId="6C3DEC91" w14:textId="77777777" w:rsidR="00BF3E0B" w:rsidRDefault="00BF3E0B" w:rsidP="00BF3E0B">
      <w:pPr>
        <w:pStyle w:val="Heading1"/>
      </w:pPr>
      <w:r>
        <w:t>Skills</w:t>
      </w:r>
    </w:p>
    <w:p w14:paraId="1EA96B1E" w14:textId="77777777" w:rsidR="00BF3E0B" w:rsidRDefault="00BF3E0B" w:rsidP="00BF3E0B">
      <w:pPr>
        <w:pStyle w:val="Heading2"/>
      </w:pPr>
      <w:r>
        <w:t>Programming Languages</w:t>
      </w:r>
    </w:p>
    <w:p w14:paraId="647F1BDD" w14:textId="77777777" w:rsidR="00BF3E0B" w:rsidRDefault="00BF3E0B" w:rsidP="00BF3E0B">
      <w:pPr>
        <w:pStyle w:val="ListBullet"/>
      </w:pPr>
      <w:r>
        <w:t>Java, Python, HTML, CSS, JavaScript</w:t>
      </w:r>
    </w:p>
    <w:p w14:paraId="7B5CCF70" w14:textId="77777777" w:rsidR="00BF3E0B" w:rsidRDefault="00BF3E0B" w:rsidP="00BF3E0B">
      <w:pPr>
        <w:pStyle w:val="Heading2"/>
      </w:pPr>
      <w:r>
        <w:t>Web Development</w:t>
      </w:r>
    </w:p>
    <w:p w14:paraId="328EF9F1" w14:textId="77777777" w:rsidR="00BF3E0B" w:rsidRDefault="00BF3E0B" w:rsidP="00BF3E0B">
      <w:pPr>
        <w:pStyle w:val="ListBullet"/>
      </w:pPr>
      <w:r>
        <w:t>Frontend (React, Angular), Backend (Node.js, Express)</w:t>
      </w:r>
    </w:p>
    <w:p w14:paraId="32176EF0" w14:textId="77777777" w:rsidR="00BF3E0B" w:rsidRDefault="00BF3E0B" w:rsidP="00BF3E0B">
      <w:pPr>
        <w:pStyle w:val="Heading2"/>
      </w:pPr>
      <w:r>
        <w:t>Database Management</w:t>
      </w:r>
    </w:p>
    <w:p w14:paraId="4807C59A" w14:textId="77777777" w:rsidR="00BF3E0B" w:rsidRDefault="00BF3E0B" w:rsidP="00BF3E0B">
      <w:pPr>
        <w:pStyle w:val="ListBullet"/>
      </w:pPr>
      <w:r>
        <w:t>MySQL, MongoDB</w:t>
      </w:r>
    </w:p>
    <w:p w14:paraId="6D348BAB" w14:textId="77777777" w:rsidR="00BF3E0B" w:rsidRDefault="00BF3E0B" w:rsidP="00BF3E0B">
      <w:pPr>
        <w:pStyle w:val="Heading2"/>
      </w:pPr>
      <w:r>
        <w:t>Software Development</w:t>
      </w:r>
    </w:p>
    <w:p w14:paraId="13DF2073" w14:textId="77777777" w:rsidR="00BF3E0B" w:rsidRDefault="00BF3E0B" w:rsidP="00BF3E0B">
      <w:pPr>
        <w:pStyle w:val="ListBullet"/>
      </w:pPr>
      <w:r>
        <w:t>Full-stack development, Agile methodologies</w:t>
      </w:r>
    </w:p>
    <w:p w14:paraId="71ECA308" w14:textId="77777777" w:rsidR="00BF3E0B" w:rsidRDefault="00BF3E0B" w:rsidP="00BF3E0B">
      <w:pPr>
        <w:pStyle w:val="Heading2"/>
      </w:pPr>
      <w:r>
        <w:t>UX Design</w:t>
      </w:r>
    </w:p>
    <w:p w14:paraId="1E376025" w14:textId="77777777" w:rsidR="00BF3E0B" w:rsidRDefault="00BF3E0B" w:rsidP="00BF3E0B">
      <w:pPr>
        <w:pStyle w:val="ListBullet"/>
      </w:pPr>
      <w:r>
        <w:t>Wireframing, Prototyping, User testing</w:t>
      </w:r>
    </w:p>
    <w:p w14:paraId="4D703732" w14:textId="77777777" w:rsidR="00BF3E0B" w:rsidRDefault="00BF3E0B" w:rsidP="00BF3E0B">
      <w:pPr>
        <w:pStyle w:val="Heading2"/>
      </w:pPr>
      <w:r>
        <w:t>Tools</w:t>
      </w:r>
    </w:p>
    <w:p w14:paraId="67579142" w14:textId="658909F3" w:rsidR="00BF3E0B" w:rsidRDefault="00BF3E0B" w:rsidP="00BF3E0B">
      <w:pPr>
        <w:pStyle w:val="ListBullet"/>
      </w:pPr>
      <w:r>
        <w:t>Git, JIRA, Visual Studio Code, Photoshop</w:t>
      </w:r>
    </w:p>
    <w:sectPr w:rsidR="00BF3E0B" w:rsidSect="005A1B10">
      <w:footerReference w:type="default" r:id="rId9"/>
      <w:headerReference w:type="first" r:id="rId10"/>
      <w:foot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8066" w14:textId="77777777" w:rsidR="002710F4" w:rsidRDefault="002710F4" w:rsidP="0068194B">
      <w:r>
        <w:separator/>
      </w:r>
    </w:p>
    <w:p w14:paraId="261F7E8E" w14:textId="77777777" w:rsidR="002710F4" w:rsidRDefault="002710F4"/>
    <w:p w14:paraId="2146DB97" w14:textId="77777777" w:rsidR="002710F4" w:rsidRDefault="002710F4"/>
  </w:endnote>
  <w:endnote w:type="continuationSeparator" w:id="0">
    <w:p w14:paraId="0B395FBC" w14:textId="77777777" w:rsidR="002710F4" w:rsidRDefault="002710F4" w:rsidP="0068194B">
      <w:r>
        <w:continuationSeparator/>
      </w:r>
    </w:p>
    <w:p w14:paraId="331A68B1" w14:textId="77777777" w:rsidR="002710F4" w:rsidRDefault="002710F4"/>
    <w:p w14:paraId="172F2D63" w14:textId="77777777" w:rsidR="002710F4" w:rsidRDefault="00271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59C4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F74" w14:textId="5D1409BE" w:rsidR="00BF3E0B" w:rsidRDefault="00BF3E0B" w:rsidP="00BF3E0B">
    <w:pPr>
      <w:pStyle w:val="Footer"/>
      <w:jc w:val="right"/>
    </w:pPr>
    <w:r>
      <w:t>Liyanda Xabanisa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1DF1" w14:textId="77777777" w:rsidR="002710F4" w:rsidRDefault="002710F4" w:rsidP="0068194B">
      <w:r>
        <w:separator/>
      </w:r>
    </w:p>
    <w:p w14:paraId="15396B90" w14:textId="77777777" w:rsidR="002710F4" w:rsidRDefault="002710F4"/>
    <w:p w14:paraId="56E031F4" w14:textId="77777777" w:rsidR="002710F4" w:rsidRDefault="002710F4"/>
  </w:footnote>
  <w:footnote w:type="continuationSeparator" w:id="0">
    <w:p w14:paraId="1A27C530" w14:textId="77777777" w:rsidR="002710F4" w:rsidRDefault="002710F4" w:rsidP="0068194B">
      <w:r>
        <w:continuationSeparator/>
      </w:r>
    </w:p>
    <w:p w14:paraId="02C47BE9" w14:textId="77777777" w:rsidR="002710F4" w:rsidRDefault="002710F4"/>
    <w:p w14:paraId="46D25955" w14:textId="77777777" w:rsidR="002710F4" w:rsidRDefault="002710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62E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9EFE2B" wp14:editId="6689A2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279985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DB0BB3"/>
    <w:multiLevelType w:val="hybridMultilevel"/>
    <w:tmpl w:val="E56AD8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E47E443C"/>
    <w:lvl w:ilvl="0">
      <w:start w:val="1"/>
      <w:numFmt w:val="bullet"/>
      <w:pStyle w:val="List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233B375A"/>
    <w:multiLevelType w:val="hybridMultilevel"/>
    <w:tmpl w:val="62ACDA3E"/>
    <w:lvl w:ilvl="0" w:tplc="3C62FFE8">
      <w:start w:val="1"/>
      <w:numFmt w:val="bullet"/>
      <w:pStyle w:val="Heading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A5D1983"/>
    <w:multiLevelType w:val="hybridMultilevel"/>
    <w:tmpl w:val="CBC01A4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0002881">
    <w:abstractNumId w:val="9"/>
  </w:num>
  <w:num w:numId="2" w16cid:durableId="1606690935">
    <w:abstractNumId w:val="8"/>
  </w:num>
  <w:num w:numId="3" w16cid:durableId="1562793654">
    <w:abstractNumId w:val="7"/>
  </w:num>
  <w:num w:numId="4" w16cid:durableId="1998877073">
    <w:abstractNumId w:val="6"/>
  </w:num>
  <w:num w:numId="5" w16cid:durableId="910693388">
    <w:abstractNumId w:val="11"/>
  </w:num>
  <w:num w:numId="6" w16cid:durableId="198012952">
    <w:abstractNumId w:val="3"/>
  </w:num>
  <w:num w:numId="7" w16cid:durableId="406419404">
    <w:abstractNumId w:val="13"/>
  </w:num>
  <w:num w:numId="8" w16cid:durableId="195047767">
    <w:abstractNumId w:val="2"/>
  </w:num>
  <w:num w:numId="9" w16cid:durableId="764808108">
    <w:abstractNumId w:val="15"/>
  </w:num>
  <w:num w:numId="10" w16cid:durableId="547375315">
    <w:abstractNumId w:val="5"/>
  </w:num>
  <w:num w:numId="11" w16cid:durableId="177739815">
    <w:abstractNumId w:val="4"/>
  </w:num>
  <w:num w:numId="12" w16cid:durableId="1277173726">
    <w:abstractNumId w:val="1"/>
  </w:num>
  <w:num w:numId="13" w16cid:durableId="2050302287">
    <w:abstractNumId w:val="0"/>
  </w:num>
  <w:num w:numId="14" w16cid:durableId="681709422">
    <w:abstractNumId w:val="10"/>
  </w:num>
  <w:num w:numId="15" w16cid:durableId="55669669">
    <w:abstractNumId w:val="14"/>
  </w:num>
  <w:num w:numId="16" w16cid:durableId="2113855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sDQ3MjY2szQ1NzJS0lEKTi0uzszPAykwrQUAoEaHZiwAAAA="/>
  </w:docVars>
  <w:rsids>
    <w:rsidRoot w:val="00494AAE"/>
    <w:rsid w:val="000001EF"/>
    <w:rsid w:val="00007322"/>
    <w:rsid w:val="00007728"/>
    <w:rsid w:val="00013181"/>
    <w:rsid w:val="00022EB2"/>
    <w:rsid w:val="00024584"/>
    <w:rsid w:val="00024730"/>
    <w:rsid w:val="00055E95"/>
    <w:rsid w:val="0007021F"/>
    <w:rsid w:val="000A7A03"/>
    <w:rsid w:val="000B2BA5"/>
    <w:rsid w:val="000F2F8C"/>
    <w:rsid w:val="000F6AA3"/>
    <w:rsid w:val="0010006E"/>
    <w:rsid w:val="001045A8"/>
    <w:rsid w:val="00114A91"/>
    <w:rsid w:val="001427E1"/>
    <w:rsid w:val="00163668"/>
    <w:rsid w:val="00167D39"/>
    <w:rsid w:val="00171566"/>
    <w:rsid w:val="00174676"/>
    <w:rsid w:val="001755A8"/>
    <w:rsid w:val="00184014"/>
    <w:rsid w:val="00192008"/>
    <w:rsid w:val="001B137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0F4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AAE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1EB"/>
    <w:rsid w:val="00566A35"/>
    <w:rsid w:val="0056701E"/>
    <w:rsid w:val="005740D7"/>
    <w:rsid w:val="0058454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372A"/>
    <w:rsid w:val="0068194B"/>
    <w:rsid w:val="00692703"/>
    <w:rsid w:val="006A1962"/>
    <w:rsid w:val="006B5D48"/>
    <w:rsid w:val="006B7D7B"/>
    <w:rsid w:val="006C1A5E"/>
    <w:rsid w:val="006C6C17"/>
    <w:rsid w:val="006D65FA"/>
    <w:rsid w:val="006E1507"/>
    <w:rsid w:val="00712D8B"/>
    <w:rsid w:val="007273B7"/>
    <w:rsid w:val="00733E0A"/>
    <w:rsid w:val="0074403D"/>
    <w:rsid w:val="00746D44"/>
    <w:rsid w:val="00753826"/>
    <w:rsid w:val="007538DC"/>
    <w:rsid w:val="00757803"/>
    <w:rsid w:val="0079206B"/>
    <w:rsid w:val="00796076"/>
    <w:rsid w:val="007C0566"/>
    <w:rsid w:val="007C606B"/>
    <w:rsid w:val="007D5E05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0C1F"/>
    <w:rsid w:val="00A93A5D"/>
    <w:rsid w:val="00AB32F8"/>
    <w:rsid w:val="00AB610B"/>
    <w:rsid w:val="00AB76A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3E0B"/>
    <w:rsid w:val="00BF61AC"/>
    <w:rsid w:val="00C12D1D"/>
    <w:rsid w:val="00C25F58"/>
    <w:rsid w:val="00C362A2"/>
    <w:rsid w:val="00C47FA6"/>
    <w:rsid w:val="00C57FC6"/>
    <w:rsid w:val="00C66A7D"/>
    <w:rsid w:val="00C779DA"/>
    <w:rsid w:val="00C77DC8"/>
    <w:rsid w:val="00C812DE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504"/>
    <w:rsid w:val="00DD6AA8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49A7"/>
    <w:rsid w:val="00F476C4"/>
    <w:rsid w:val="00F61DF9"/>
    <w:rsid w:val="00F77F2C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9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7D5E05"/>
    <w:pPr>
      <w:numPr>
        <w:numId w:val="16"/>
      </w:numPr>
      <w:outlineLvl w:val="1"/>
    </w:pPr>
    <w:rPr>
      <w:rFonts w:eastAsiaTheme="majorEastAsia" w:cstheme="majorBidi"/>
      <w:b/>
      <w:caps/>
      <w:color w:val="747474" w:themeColor="background2" w:themeShade="8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E05"/>
    <w:rPr>
      <w:rFonts w:eastAsiaTheme="majorEastAsia" w:cstheme="majorBidi"/>
      <w:b/>
      <w:caps/>
      <w:color w:val="747474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B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1956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876429481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555821755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839609614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83823392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2113084135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912621103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700013760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10318871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238131931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283149946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474952846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531642968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463084148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82578065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89073688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851796100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913205678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971665025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426737085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</w:divsChild>
    </w:div>
    <w:div w:id="168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910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144664014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838234158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142431490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286740487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337659532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1962108811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704357555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  <w:div w:id="2052806420">
          <w:marLeft w:val="0"/>
          <w:marRight w:val="0"/>
          <w:marTop w:val="0"/>
          <w:marBottom w:val="0"/>
          <w:divBdr>
            <w:top w:val="single" w:sz="2" w:space="0" w:color="ECEDF3"/>
            <w:left w:val="single" w:sz="2" w:space="0" w:color="ECEDF3"/>
            <w:bottom w:val="single" w:sz="2" w:space="0" w:color="ECEDF3"/>
            <w:right w:val="single" w:sz="2" w:space="0" w:color="ECEDF3"/>
          </w:divBdr>
          <w:divsChild>
            <w:div w:id="1432553576">
              <w:marLeft w:val="0"/>
              <w:marRight w:val="0"/>
              <w:marTop w:val="0"/>
              <w:marBottom w:val="0"/>
              <w:divBdr>
                <w:top w:val="single" w:sz="2" w:space="0" w:color="ECEDF3"/>
                <w:left w:val="single" w:sz="2" w:space="0" w:color="ECEDF3"/>
                <w:bottom w:val="single" w:sz="2" w:space="0" w:color="ECEDF3"/>
                <w:right w:val="single" w:sz="2" w:space="0" w:color="ECEDF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ynada.infinityfreeapp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za.linkedin.com/in/liyanda-xabanisa-ab0258220?trk=people-guest_people_search-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y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E3314563E84B71838F065F5302A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CFABF-9D61-4C5A-B856-FBCF402C3DC4}"/>
      </w:docPartPr>
      <w:docPartBody>
        <w:p w:rsidR="002F6BD3" w:rsidRDefault="005C4B5D">
          <w:pPr>
            <w:pStyle w:val="AAE3314563E84B71838F065F5302AF2C"/>
          </w:pPr>
          <w:r w:rsidRPr="00CF1A49">
            <w:t>·</w:t>
          </w:r>
        </w:p>
      </w:docPartBody>
    </w:docPart>
    <w:docPart>
      <w:docPartPr>
        <w:name w:val="ED445F7DEC414F0FBB4319805ACF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75A7D-59B4-4578-8BC0-7F23316304EA}"/>
      </w:docPartPr>
      <w:docPartBody>
        <w:p w:rsidR="002F6BD3" w:rsidRDefault="005C4B5D">
          <w:pPr>
            <w:pStyle w:val="ED445F7DEC414F0FBB4319805ACF63A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DE"/>
    <w:rsid w:val="002F6BD3"/>
    <w:rsid w:val="004C1382"/>
    <w:rsid w:val="005C4B5D"/>
    <w:rsid w:val="008906D7"/>
    <w:rsid w:val="00D00FDE"/>
    <w:rsid w:val="00D348B2"/>
    <w:rsid w:val="00D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AE3314563E84B71838F065F5302AF2C">
    <w:name w:val="AAE3314563E84B71838F065F5302AF2C"/>
  </w:style>
  <w:style w:type="paragraph" w:customStyle="1" w:styleId="ED445F7DEC414F0FBB4319805ACF63A8">
    <w:name w:val="ED445F7DEC414F0FBB4319805ACF63A8"/>
  </w:style>
  <w:style w:type="paragraph" w:customStyle="1" w:styleId="9B131E9D321344C393122727482B4DC9">
    <w:name w:val="9B131E9D321344C393122727482B4D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F7C1A39DA894A52BD8D714F1BEB922F">
    <w:name w:val="1F7C1A39DA894A52BD8D714F1BEB922F"/>
  </w:style>
  <w:style w:type="paragraph" w:customStyle="1" w:styleId="F8358F01B76A4E7FB02CCF2FFF1466B7">
    <w:name w:val="F8358F01B76A4E7FB02CCF2FFF1466B7"/>
  </w:style>
  <w:style w:type="paragraph" w:customStyle="1" w:styleId="CA1B4F12812F458DA00769BF22ADF7DC">
    <w:name w:val="CA1B4F12812F458DA00769BF22ADF7DC"/>
    <w:rsid w:val="005C4B5D"/>
    <w:rPr>
      <w:kern w:val="2"/>
      <w14:ligatures w14:val="standardContextual"/>
    </w:rPr>
  </w:style>
  <w:style w:type="paragraph" w:customStyle="1" w:styleId="BF52F58634AC4878BAEFE8C7502B0F43">
    <w:name w:val="BF52F58634AC4878BAEFE8C7502B0F4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2023-07-30T22:03:00Z</dcterms:created>
  <dcterms:modified xsi:type="dcterms:W3CDTF">2023-11-19T15:47:00Z</dcterms:modified>
  <cp:category/>
</cp:coreProperties>
</file>